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1CF7B" w14:textId="1B98FDD4" w:rsidR="00C6554A" w:rsidRDefault="007B0908" w:rsidP="00D43D4C">
      <w:pPr>
        <w:pStyle w:val="Title"/>
        <w:spacing w:before="0"/>
      </w:pPr>
      <w:r>
        <w:t>Final Contest</w:t>
      </w:r>
    </w:p>
    <w:p w14:paraId="1DA162E0" w14:textId="75D6582D" w:rsidR="00FE5D9E" w:rsidRPr="00EE0A9C" w:rsidRDefault="007B0908" w:rsidP="00FE5D9E">
      <w:pPr>
        <w:pStyle w:val="Subtitle"/>
        <w:rPr>
          <w:color w:val="262626" w:themeColor="text1" w:themeTint="D9"/>
        </w:rPr>
      </w:pPr>
      <w:r>
        <w:rPr>
          <w:color w:val="262626" w:themeColor="text1" w:themeTint="D9"/>
        </w:rPr>
        <w:t>MINDX COMPUTER SCIENCE INTENSIVE COURSE</w:t>
      </w:r>
    </w:p>
    <w:p w14:paraId="604C610E" w14:textId="639B2F1E" w:rsidR="00DC62AE" w:rsidRDefault="002F641C" w:rsidP="00D95336">
      <w:pPr>
        <w:pStyle w:val="Heading1"/>
        <w:spacing w:before="0"/>
      </w:pPr>
      <w:r>
        <w:t xml:space="preserve">Hướng dẫn setup contest trên </w:t>
      </w:r>
      <w:r w:rsidRPr="002F641C">
        <w:rPr>
          <w:i/>
        </w:rPr>
        <w:t>hackerrank.com</w:t>
      </w:r>
    </w:p>
    <w:p w14:paraId="104C293B" w14:textId="464D4C12" w:rsidR="0021721A" w:rsidRDefault="003D0B61" w:rsidP="002F641C">
      <w:r w:rsidRPr="003D0B61">
        <w:rPr>
          <w:b/>
        </w:rPr>
        <w:t>Bước 1</w:t>
      </w:r>
      <w:r>
        <w:t xml:space="preserve">: </w:t>
      </w:r>
      <w:r w:rsidR="002F641C">
        <w:t>Tạ</w:t>
      </w:r>
      <w:r>
        <w:t>o account trên hackerrank.</w:t>
      </w:r>
    </w:p>
    <w:p w14:paraId="1E6C1AD2" w14:textId="21364DBF" w:rsidR="003D0B61" w:rsidRPr="003D0B61" w:rsidRDefault="003D0B61" w:rsidP="002F641C">
      <w:pPr>
        <w:rPr>
          <w:b/>
        </w:rPr>
      </w:pPr>
      <w:r>
        <w:rPr>
          <w:b/>
        </w:rPr>
        <w:t xml:space="preserve">Bước 2: </w:t>
      </w:r>
      <w:r>
        <w:t xml:space="preserve">Vào tab </w:t>
      </w:r>
      <w:r>
        <w:rPr>
          <w:b/>
          <w:i/>
        </w:rPr>
        <w:t>COMPETE</w:t>
      </w:r>
      <w:r>
        <w:t xml:space="preserve">, chọn </w:t>
      </w:r>
      <w:r>
        <w:rPr>
          <w:b/>
          <w:i/>
        </w:rPr>
        <w:t>Create Contest</w:t>
      </w:r>
      <w:r>
        <w:rPr>
          <w:b/>
        </w:rPr>
        <w:t>.</w:t>
      </w:r>
    </w:p>
    <w:p w14:paraId="286FED2E" w14:textId="476CF80E" w:rsidR="00F55956" w:rsidRDefault="003D0B61" w:rsidP="00F55956">
      <w:r>
        <w:rPr>
          <w:noProof/>
          <w:lang w:eastAsia="ja-JP"/>
        </w:rPr>
        <w:drawing>
          <wp:inline distT="0" distB="0" distL="0" distR="0" wp14:anchorId="768AE77A" wp14:editId="2907AC3F">
            <wp:extent cx="6858000" cy="242570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F1620" w14:textId="36A5B9A0" w:rsidR="00B95838" w:rsidRDefault="003D0B61" w:rsidP="00F55956">
      <w:r>
        <w:rPr>
          <w:b/>
        </w:rPr>
        <w:t xml:space="preserve">Bước 3: </w:t>
      </w:r>
      <w:r>
        <w:t xml:space="preserve">Điền các thông tin ở tab </w:t>
      </w:r>
      <w:r>
        <w:rPr>
          <w:b/>
          <w:i/>
        </w:rPr>
        <w:t>Contest</w:t>
      </w:r>
      <w:r>
        <w:t xml:space="preserve">, phần </w:t>
      </w:r>
      <w:r>
        <w:rPr>
          <w:b/>
          <w:i/>
        </w:rPr>
        <w:t xml:space="preserve">Contest Details </w:t>
      </w:r>
      <w:r w:rsidR="00B95838">
        <w:t>như sau:</w:t>
      </w:r>
    </w:p>
    <w:p w14:paraId="3A751A23" w14:textId="0218DF3B" w:rsidR="003D0B61" w:rsidRDefault="006C0ED0" w:rsidP="00B95838">
      <w:pPr>
        <w:pStyle w:val="ListParagraph"/>
        <w:numPr>
          <w:ilvl w:val="0"/>
          <w:numId w:val="20"/>
        </w:numPr>
      </w:pPr>
      <w:r>
        <w:t>Thay đổi thời gian bắt đầu và kế</w:t>
      </w:r>
      <w:r w:rsidR="00B95838">
        <w:t xml:space="preserve">t thúc. Đề thi thử </w:t>
      </w:r>
      <w:r>
        <w:t>không cần thời gian kết thúc.</w:t>
      </w:r>
    </w:p>
    <w:p w14:paraId="2F4902EE" w14:textId="26914F4F" w:rsidR="00B95838" w:rsidRPr="00B95838" w:rsidRDefault="00B95838" w:rsidP="00B95838">
      <w:pPr>
        <w:pStyle w:val="ListParagraph"/>
        <w:numPr>
          <w:ilvl w:val="0"/>
          <w:numId w:val="20"/>
        </w:numPr>
      </w:pPr>
      <w:r>
        <w:t xml:space="preserve">Đề thi thử có tên là </w:t>
      </w:r>
      <w:r>
        <w:rPr>
          <w:i/>
        </w:rPr>
        <w:t>MindX Sample Contest</w:t>
      </w:r>
    </w:p>
    <w:p w14:paraId="1560277E" w14:textId="5C51E9F7" w:rsidR="00B95838" w:rsidRDefault="00B95838" w:rsidP="00B95838">
      <w:pPr>
        <w:pStyle w:val="ListParagraph"/>
        <w:numPr>
          <w:ilvl w:val="0"/>
          <w:numId w:val="20"/>
        </w:numPr>
      </w:pPr>
      <w:r>
        <w:t xml:space="preserve">Đề thi thật có tên là </w:t>
      </w:r>
      <w:r w:rsidRPr="00B95838">
        <w:rPr>
          <w:i/>
        </w:rPr>
        <w:t>MindX Computer Science Intensive - Final Contest</w:t>
      </w:r>
    </w:p>
    <w:p w14:paraId="4D8990CE" w14:textId="36D90158" w:rsidR="00B95838" w:rsidRPr="003D0B61" w:rsidRDefault="00B95838" w:rsidP="00B95838">
      <w:pPr>
        <w:pStyle w:val="ListParagraph"/>
        <w:numPr>
          <w:ilvl w:val="0"/>
          <w:numId w:val="20"/>
        </w:numPr>
      </w:pPr>
      <w:r>
        <w:t>Chỉnh sửa URL cho phù hợp. Dãy số cuối viết random để bảo mật.</w:t>
      </w:r>
    </w:p>
    <w:p w14:paraId="451866C4" w14:textId="39660488" w:rsidR="003D0B61" w:rsidRDefault="003D0B61" w:rsidP="00697574">
      <w:pPr>
        <w:jc w:val="center"/>
      </w:pPr>
      <w:r>
        <w:rPr>
          <w:noProof/>
          <w:lang w:eastAsia="ja-JP"/>
        </w:rPr>
        <w:drawing>
          <wp:inline distT="0" distB="0" distL="0" distR="0" wp14:anchorId="19461AC1" wp14:editId="655591C3">
            <wp:extent cx="3567545" cy="3310890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295" t="2873" r="38666" b="11270"/>
                    <a:stretch/>
                  </pic:blipFill>
                  <pic:spPr bwMode="auto">
                    <a:xfrm>
                      <a:off x="0" y="0"/>
                      <a:ext cx="3568798" cy="33120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3AB11" w14:textId="10B4EE45" w:rsidR="00FC7638" w:rsidRPr="00B95838" w:rsidRDefault="00FC7638" w:rsidP="00FC7638">
      <w:pPr>
        <w:rPr>
          <w:b/>
        </w:rPr>
      </w:pPr>
      <w:r>
        <w:rPr>
          <w:b/>
        </w:rPr>
        <w:lastRenderedPageBreak/>
        <w:t xml:space="preserve">Bước 4: </w:t>
      </w:r>
      <w:r>
        <w:t xml:space="preserve">Điền các thông tin ở tab </w:t>
      </w:r>
      <w:r>
        <w:rPr>
          <w:b/>
          <w:i/>
        </w:rPr>
        <w:t>Contest</w:t>
      </w:r>
      <w:r>
        <w:t xml:space="preserve">, phần </w:t>
      </w:r>
      <w:r>
        <w:rPr>
          <w:b/>
          <w:i/>
        </w:rPr>
        <w:t xml:space="preserve">Landing Page Customization </w:t>
      </w:r>
      <w:r w:rsidR="00AA7E1E">
        <w:t>như sau:</w:t>
      </w:r>
    </w:p>
    <w:p w14:paraId="4D7D7CF7" w14:textId="4ACB478E" w:rsidR="00AA7E1E" w:rsidRDefault="00AA7E1E" w:rsidP="00AA7E1E">
      <w:pPr>
        <w:pStyle w:val="ListParagraph"/>
        <w:numPr>
          <w:ilvl w:val="0"/>
          <w:numId w:val="19"/>
        </w:numPr>
      </w:pPr>
      <w:r>
        <w:t xml:space="preserve">Background Image: file </w:t>
      </w:r>
      <w:r w:rsidRPr="00AA7E1E">
        <w:rPr>
          <w:i/>
        </w:rPr>
        <w:t>contest-cover-photo.jpg</w:t>
      </w:r>
      <w:r>
        <w:t xml:space="preserve"> trong thư mục</w:t>
      </w:r>
      <w:r w:rsidR="001041C2">
        <w:t xml:space="preserve"> </w:t>
      </w:r>
      <w:r w:rsidR="001041C2">
        <w:rPr>
          <w:i/>
        </w:rPr>
        <w:t>assets-final-test</w:t>
      </w:r>
      <w:bookmarkStart w:id="0" w:name="_GoBack"/>
      <w:bookmarkEnd w:id="0"/>
      <w:r>
        <w:t>.</w:t>
      </w:r>
    </w:p>
    <w:p w14:paraId="4EEFBFF6" w14:textId="4AFDF01C" w:rsidR="00AA7E1E" w:rsidRDefault="00AA7E1E" w:rsidP="00AA7E1E">
      <w:pPr>
        <w:pStyle w:val="ListParagraph"/>
        <w:numPr>
          <w:ilvl w:val="0"/>
          <w:numId w:val="19"/>
        </w:numPr>
      </w:pPr>
      <w:r>
        <w:t>Rules:</w:t>
      </w:r>
      <w:r w:rsidR="005A4ECE">
        <w:t xml:space="preserve"> </w:t>
      </w:r>
      <w:r w:rsidR="005A4ECE">
        <w:rPr>
          <w:i/>
        </w:rPr>
        <w:t>(chú ý có 2 dấu cách cuối mỗi dòng để xuống dòng theo định dạng markdown)</w:t>
      </w:r>
    </w:p>
    <w:p w14:paraId="0AF12D41" w14:textId="7807E7F1" w:rsidR="005A4ECE" w:rsidRPr="005A4ECE" w:rsidRDefault="005A4ECE" w:rsidP="005A4ECE">
      <w:pPr>
        <w:pStyle w:val="ListParagraph"/>
      </w:pPr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625A01EF" wp14:editId="3209118E">
                <wp:extent cx="6297386" cy="1442357"/>
                <wp:effectExtent l="0" t="0" r="27305" b="2476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386" cy="144235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37E5F" w14:textId="77777777" w:rsidR="005A4ECE" w:rsidRDefault="005A4ECE" w:rsidP="005A4ECE">
                            <w:pPr>
                              <w:spacing w:before="0" w:after="0"/>
                            </w:pPr>
                            <w:r w:rsidRPr="005A4ECE">
                              <w:t xml:space="preserve">Hướng dẫn làm bài:  </w:t>
                            </w:r>
                          </w:p>
                          <w:p w14:paraId="152E55E3" w14:textId="77777777" w:rsidR="005A4ECE" w:rsidRDefault="005A4ECE" w:rsidP="005A4ECE">
                            <w:pPr>
                              <w:spacing w:before="0" w:after="0"/>
                            </w:pPr>
                            <w:r w:rsidRPr="005A4ECE">
                              <w:t xml:space="preserve">- Dùng kiến thức đã học để cài đặt các thuật toán giải quyết yêu cầu đề bài.  </w:t>
                            </w:r>
                          </w:p>
                          <w:p w14:paraId="0975966E" w14:textId="77777777" w:rsidR="005A4ECE" w:rsidRDefault="005A4ECE" w:rsidP="005A4ECE">
                            <w:pPr>
                              <w:spacing w:before="0" w:after="0"/>
                            </w:pPr>
                            <w:r w:rsidRPr="005A4ECE">
                              <w:t xml:space="preserve">- Hiện thực function được cho sẵn, ấn "Run Code" để chạy thử và ấn "Submit Code" để hoàn tất bài làm. Giữ nguyên tên hàm và thứ tự các parameter.  </w:t>
                            </w:r>
                          </w:p>
                          <w:p w14:paraId="359CF9CC" w14:textId="77777777" w:rsidR="005A4ECE" w:rsidRDefault="005A4ECE" w:rsidP="005A4ECE">
                            <w:pPr>
                              <w:spacing w:before="0" w:after="0"/>
                            </w:pPr>
                            <w:r w:rsidRPr="005A4ECE">
                              <w:t xml:space="preserve">- Đọc kĩ yêu cầu để bài, trả về kết quả bằng lệnh return hoặc print() tùy theo đề.  </w:t>
                            </w:r>
                          </w:p>
                          <w:p w14:paraId="3D04062E" w14:textId="77777777" w:rsidR="005A4ECE" w:rsidRDefault="005A4ECE" w:rsidP="005A4ECE">
                            <w:pPr>
                              <w:spacing w:before="0" w:after="0"/>
                            </w:pPr>
                            <w:r w:rsidRPr="005A4ECE">
                              <w:t xml:space="preserve">- Không sử dụng Internet để tra cứu. Không mở code có sẵn trong máy.  </w:t>
                            </w:r>
                          </w:p>
                          <w:p w14:paraId="58F20111" w14:textId="07B4C55C" w:rsidR="005A4ECE" w:rsidRPr="005A4ECE" w:rsidRDefault="005A4ECE" w:rsidP="005A4ECE">
                            <w:pPr>
                              <w:spacing w:before="0" w:after="0"/>
                            </w:pPr>
                            <w:r w:rsidRPr="005A4ECE">
                              <w:t>- Được sử dụng các thư viện cho sẵn: math, collections.deque.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5A01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5.85pt;height:11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" fillcolor="#d6ecff [3214]">
                <v:textbox>
                  <w:txbxContent>
                    <w:p w14:paraId="78A37E5F" w14:textId="77777777" w:rsidR="005A4ECE" w:rsidRDefault="005A4ECE" w:rsidP="005A4ECE">
                      <w:pPr>
                        <w:spacing w:before="0" w:after="0"/>
                      </w:pPr>
                      <w:r w:rsidRPr="005A4ECE">
                        <w:t xml:space="preserve">Hướng dẫn làm bài:  </w:t>
                      </w:r>
                    </w:p>
                    <w:p w14:paraId="152E55E3" w14:textId="77777777" w:rsidR="005A4ECE" w:rsidRDefault="005A4ECE" w:rsidP="005A4ECE">
                      <w:pPr>
                        <w:spacing w:before="0" w:after="0"/>
                      </w:pPr>
                      <w:r w:rsidRPr="005A4ECE">
                        <w:t xml:space="preserve">- Dùng kiến thức đã học để cài đặt các thuật toán giải quyết yêu cầu đề bài.  </w:t>
                      </w:r>
                    </w:p>
                    <w:p w14:paraId="0975966E" w14:textId="77777777" w:rsidR="005A4ECE" w:rsidRDefault="005A4ECE" w:rsidP="005A4ECE">
                      <w:pPr>
                        <w:spacing w:before="0" w:after="0"/>
                      </w:pPr>
                      <w:r w:rsidRPr="005A4ECE">
                        <w:t xml:space="preserve">- Hiện thực function được cho sẵn, ấn "Run Code" để chạy thử và ấn "Submit Code" để hoàn tất bài làm. Giữ nguyên tên hàm và thứ tự các parameter.  </w:t>
                      </w:r>
                    </w:p>
                    <w:p w14:paraId="359CF9CC" w14:textId="77777777" w:rsidR="005A4ECE" w:rsidRDefault="005A4ECE" w:rsidP="005A4ECE">
                      <w:pPr>
                        <w:spacing w:before="0" w:after="0"/>
                      </w:pPr>
                      <w:r w:rsidRPr="005A4ECE">
                        <w:t xml:space="preserve">- Đọc kĩ yêu cầu để bài, trả về kết quả bằng lệnh return hoặc print() tùy theo đề.  </w:t>
                      </w:r>
                    </w:p>
                    <w:p w14:paraId="3D04062E" w14:textId="77777777" w:rsidR="005A4ECE" w:rsidRDefault="005A4ECE" w:rsidP="005A4ECE">
                      <w:pPr>
                        <w:spacing w:before="0" w:after="0"/>
                      </w:pPr>
                      <w:r w:rsidRPr="005A4ECE">
                        <w:t xml:space="preserve">- Không sử dụng Internet để tra cứu. Không mở code có sẵn trong máy.  </w:t>
                      </w:r>
                    </w:p>
                    <w:p w14:paraId="58F20111" w14:textId="07B4C55C" w:rsidR="005A4ECE" w:rsidRPr="005A4ECE" w:rsidRDefault="005A4ECE" w:rsidP="005A4ECE">
                      <w:pPr>
                        <w:spacing w:before="0" w:after="0"/>
                      </w:pPr>
                      <w:r w:rsidRPr="005A4ECE">
                        <w:t>- Được sử dụng các thư viện cho sẵn: math, collections.deque.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0D134D" w14:textId="4151C560" w:rsidR="005A4ECE" w:rsidRDefault="005A4ECE" w:rsidP="00AA7E1E">
      <w:pPr>
        <w:pStyle w:val="ListParagraph"/>
        <w:numPr>
          <w:ilvl w:val="0"/>
          <w:numId w:val="19"/>
        </w:numPr>
      </w:pPr>
      <w:r>
        <w:t>Scoring:</w:t>
      </w:r>
    </w:p>
    <w:p w14:paraId="790DCF5C" w14:textId="30D6C90C" w:rsidR="005A4ECE" w:rsidRDefault="005A4ECE" w:rsidP="005A4ECE">
      <w:pPr>
        <w:pStyle w:val="ListParagraph"/>
      </w:pPr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3AEB9D0A" wp14:editId="7BF44DA3">
                <wp:extent cx="6297386" cy="1041400"/>
                <wp:effectExtent l="0" t="0" r="27305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386" cy="1041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88D67" w14:textId="77777777" w:rsidR="005A4ECE" w:rsidRDefault="005A4ECE" w:rsidP="005A4ECE">
                            <w:pPr>
                              <w:spacing w:before="0" w:after="0"/>
                            </w:pPr>
                            <w:r>
                              <w:t xml:space="preserve">- Mỗi bài có một số điểm tối đa. Điểm thí sinh nhận được từ mỗi bài tỉ lệ theo số test cases chạy đúng.  </w:t>
                            </w:r>
                          </w:p>
                          <w:p w14:paraId="4E156B67" w14:textId="77777777" w:rsidR="005A4ECE" w:rsidRDefault="005A4ECE" w:rsidP="005A4ECE">
                            <w:pPr>
                              <w:spacing w:before="0" w:after="0"/>
                            </w:pPr>
                            <w:r>
                              <w:t xml:space="preserve">- Thí sinh có thể nộp một bài nhiều lần, hệ thống ghi nhận điểm cao nhất trong các lần nộp.  </w:t>
                            </w:r>
                          </w:p>
                          <w:p w14:paraId="26C63718" w14:textId="77777777" w:rsidR="005A4ECE" w:rsidRDefault="005A4ECE" w:rsidP="005A4ECE">
                            <w:pPr>
                              <w:spacing w:before="0" w:after="0"/>
                            </w:pPr>
                          </w:p>
                          <w:p w14:paraId="1D3C640B" w14:textId="77777777" w:rsidR="005A4ECE" w:rsidRPr="005A4ECE" w:rsidRDefault="005A4ECE" w:rsidP="005A4ECE">
                            <w:pPr>
                              <w:spacing w:before="0" w:after="0"/>
                            </w:pPr>
                            <w:r>
                              <w:t>Chúc các bạn thành công!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EB9D0A" id="_x0000_s1027" type="#_x0000_t202" style="width:495.85pt;height: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" fillcolor="#d6ecff [3214]">
                <v:textbox>
                  <w:txbxContent>
                    <w:p w14:paraId="07B88D67" w14:textId="77777777" w:rsidR="005A4ECE" w:rsidRDefault="005A4ECE" w:rsidP="005A4ECE">
                      <w:pPr>
                        <w:spacing w:before="0" w:after="0"/>
                      </w:pPr>
                      <w:r>
                        <w:t xml:space="preserve">- Mỗi bài có một số điểm tối đa. Điểm thí sinh nhận được từ mỗi bài tỉ lệ theo số test cases chạy đúng.  </w:t>
                      </w:r>
                    </w:p>
                    <w:p w14:paraId="4E156B67" w14:textId="77777777" w:rsidR="005A4ECE" w:rsidRDefault="005A4ECE" w:rsidP="005A4ECE">
                      <w:pPr>
                        <w:spacing w:before="0" w:after="0"/>
                      </w:pPr>
                      <w:r>
                        <w:t xml:space="preserve">- Thí sinh có thể nộp một bài nhiều lần, hệ thống ghi nhận điểm cao nhất trong các lần nộp.  </w:t>
                      </w:r>
                    </w:p>
                    <w:p w14:paraId="26C63718" w14:textId="77777777" w:rsidR="005A4ECE" w:rsidRDefault="005A4ECE" w:rsidP="005A4ECE">
                      <w:pPr>
                        <w:spacing w:before="0" w:after="0"/>
                      </w:pPr>
                    </w:p>
                    <w:p w14:paraId="1D3C640B" w14:textId="77777777" w:rsidR="005A4ECE" w:rsidRPr="005A4ECE" w:rsidRDefault="005A4ECE" w:rsidP="005A4ECE">
                      <w:pPr>
                        <w:spacing w:before="0" w:after="0"/>
                      </w:pPr>
                      <w:r>
                        <w:t>Chúc các bạn thành công!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C89A91" w14:textId="4BB061F6" w:rsidR="003D0B61" w:rsidRDefault="005A4ECE" w:rsidP="005A4ECE">
      <w:pPr>
        <w:pStyle w:val="ListParagraph"/>
        <w:numPr>
          <w:ilvl w:val="0"/>
          <w:numId w:val="19"/>
        </w:numPr>
      </w:pPr>
      <w:r>
        <w:t>Xóa nội dung có sẵn của các thông tin khác và để trắng</w:t>
      </w:r>
    </w:p>
    <w:p w14:paraId="48AAFDCC" w14:textId="4D41CE76" w:rsidR="005A4ECE" w:rsidRPr="00191C53" w:rsidRDefault="00191C53" w:rsidP="005A4ECE">
      <w:r>
        <w:rPr>
          <w:b/>
        </w:rPr>
        <w:t xml:space="preserve">Bước 5: </w:t>
      </w:r>
      <w:r>
        <w:t xml:space="preserve">Thêm đề bài trong tab </w:t>
      </w:r>
      <w:r>
        <w:rPr>
          <w:b/>
          <w:i/>
        </w:rPr>
        <w:t>Challenges</w:t>
      </w:r>
      <w:r>
        <w:rPr>
          <w:b/>
        </w:rPr>
        <w:t xml:space="preserve"> </w:t>
      </w:r>
      <w:r>
        <w:t xml:space="preserve">bằng cách ấn </w:t>
      </w:r>
      <w:r>
        <w:rPr>
          <w:b/>
          <w:i/>
        </w:rPr>
        <w:t>Add Challenge</w:t>
      </w:r>
      <w:r>
        <w:t xml:space="preserve">, điều chỉnh </w:t>
      </w:r>
      <w:r>
        <w:rPr>
          <w:i/>
        </w:rPr>
        <w:t>Max Score</w:t>
      </w:r>
      <w:r>
        <w:t xml:space="preserve">, </w:t>
      </w:r>
      <w:r>
        <w:rPr>
          <w:i/>
        </w:rPr>
        <w:t>Binary</w:t>
      </w:r>
      <w:r>
        <w:rPr>
          <w:b/>
        </w:rPr>
        <w:t xml:space="preserve"> </w:t>
      </w:r>
      <w:r w:rsidRPr="00191C53">
        <w:t xml:space="preserve">và </w:t>
      </w:r>
      <w:r>
        <w:rPr>
          <w:i/>
        </w:rPr>
        <w:t xml:space="preserve">Editorial </w:t>
      </w:r>
      <w:r>
        <w:t xml:space="preserve">như bên dưới. Link </w:t>
      </w:r>
      <w:r w:rsidR="00B95838">
        <w:t xml:space="preserve">và điểm của </w:t>
      </w:r>
      <w:r>
        <w:t xml:space="preserve">các bài nằm trong </w:t>
      </w:r>
      <w:r w:rsidR="00B95838">
        <w:t xml:space="preserve">các </w:t>
      </w:r>
      <w:r>
        <w:t xml:space="preserve">notebook </w:t>
      </w:r>
      <w:r w:rsidRPr="00B95838">
        <w:rPr>
          <w:i/>
        </w:rPr>
        <w:t>Đ</w:t>
      </w:r>
      <w:r w:rsidR="00B95838">
        <w:rPr>
          <w:i/>
        </w:rPr>
        <w:t>áp Á</w:t>
      </w:r>
      <w:r w:rsidRPr="00B95838">
        <w:rPr>
          <w:i/>
        </w:rPr>
        <w:t>n</w:t>
      </w:r>
      <w:r>
        <w:t>.</w:t>
      </w:r>
    </w:p>
    <w:p w14:paraId="5C6C2A0E" w14:textId="18E3627C" w:rsidR="00191C53" w:rsidRPr="00191C53" w:rsidRDefault="00191C53" w:rsidP="00697574">
      <w:pPr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 wp14:anchorId="6645F04F" wp14:editId="2AF420E8">
            <wp:extent cx="5507182" cy="2341418"/>
            <wp:effectExtent l="19050" t="19050" r="1778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252" t="23506" r="10438" b="15793"/>
                    <a:stretch/>
                  </pic:blipFill>
                  <pic:spPr bwMode="auto">
                    <a:xfrm>
                      <a:off x="0" y="0"/>
                      <a:ext cx="5507600" cy="23415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44AFE" w14:textId="77777777" w:rsidR="00697574" w:rsidRDefault="00697574">
      <w:pPr>
        <w:rPr>
          <w:b/>
        </w:rPr>
      </w:pPr>
      <w:r>
        <w:rPr>
          <w:b/>
        </w:rPr>
        <w:br w:type="page"/>
      </w:r>
    </w:p>
    <w:p w14:paraId="63A1FE9F" w14:textId="4CE7EFB8" w:rsidR="005A4ECE" w:rsidRPr="00697574" w:rsidRDefault="00697574" w:rsidP="005A4ECE">
      <w:r>
        <w:rPr>
          <w:b/>
        </w:rPr>
        <w:lastRenderedPageBreak/>
        <w:t>Bước 6</w:t>
      </w:r>
      <w:r>
        <w:t xml:space="preserve">: Cài đặt trong tab </w:t>
      </w:r>
      <w:r>
        <w:rPr>
          <w:b/>
          <w:i/>
        </w:rPr>
        <w:t>Advanced Settings</w:t>
      </w:r>
      <w:r>
        <w:t xml:space="preserve"> như sau:</w:t>
      </w:r>
    </w:p>
    <w:p w14:paraId="365A6423" w14:textId="0EDC4CE2" w:rsidR="00697574" w:rsidRDefault="00697574" w:rsidP="00697574">
      <w:pPr>
        <w:jc w:val="center"/>
      </w:pPr>
      <w:r>
        <w:rPr>
          <w:noProof/>
          <w:lang w:eastAsia="ja-JP"/>
        </w:rPr>
        <w:drawing>
          <wp:inline distT="0" distB="0" distL="0" distR="0" wp14:anchorId="32BBF067" wp14:editId="1824BC0F">
            <wp:extent cx="2895600" cy="349123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697" r="48077" b="9488"/>
                    <a:stretch/>
                  </pic:blipFill>
                  <pic:spPr bwMode="auto">
                    <a:xfrm>
                      <a:off x="0" y="0"/>
                      <a:ext cx="2895911" cy="3491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E3F7C" w14:textId="1348D834" w:rsidR="00697574" w:rsidRPr="00157FA6" w:rsidRDefault="00157FA6" w:rsidP="00697574">
      <w:pPr>
        <w:rPr>
          <w:b/>
        </w:rPr>
      </w:pPr>
      <w:r>
        <w:rPr>
          <w:b/>
        </w:rPr>
        <w:t>Hoàn tất!</w:t>
      </w:r>
    </w:p>
    <w:sectPr w:rsidR="00697574" w:rsidRPr="00157FA6" w:rsidSect="000D5843">
      <w:foot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650D1" w14:textId="77777777" w:rsidR="006E3EB4" w:rsidRDefault="006E3EB4" w:rsidP="00C6554A">
      <w:pPr>
        <w:spacing w:before="0" w:after="0" w:line="240" w:lineRule="auto"/>
      </w:pPr>
      <w:r>
        <w:separator/>
      </w:r>
    </w:p>
  </w:endnote>
  <w:endnote w:type="continuationSeparator" w:id="0">
    <w:p w14:paraId="44C0AE6A" w14:textId="77777777" w:rsidR="006E3EB4" w:rsidRDefault="006E3EB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4B40E" w14:textId="25CB35D0" w:rsidR="00FD3072" w:rsidRDefault="00FD307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041C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9F87D" w14:textId="77777777" w:rsidR="006E3EB4" w:rsidRDefault="006E3EB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B0808DA" w14:textId="77777777" w:rsidR="006E3EB4" w:rsidRDefault="006E3EB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D8181B"/>
    <w:multiLevelType w:val="hybridMultilevel"/>
    <w:tmpl w:val="E3D4E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BE6788"/>
    <w:multiLevelType w:val="hybridMultilevel"/>
    <w:tmpl w:val="2384EBE2"/>
    <w:lvl w:ilvl="0" w:tplc="4B40577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50FE7"/>
    <w:multiLevelType w:val="hybridMultilevel"/>
    <w:tmpl w:val="CF1CDC02"/>
    <w:lvl w:ilvl="0" w:tplc="97C61B9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342F57"/>
    <w:multiLevelType w:val="hybridMultilevel"/>
    <w:tmpl w:val="F378FA02"/>
    <w:lvl w:ilvl="0" w:tplc="2F1807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F2D83"/>
    <w:multiLevelType w:val="hybridMultilevel"/>
    <w:tmpl w:val="5C36E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1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0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9E"/>
    <w:rsid w:val="000038B2"/>
    <w:rsid w:val="0001598A"/>
    <w:rsid w:val="00030396"/>
    <w:rsid w:val="0003111E"/>
    <w:rsid w:val="000316D2"/>
    <w:rsid w:val="0004261B"/>
    <w:rsid w:val="00045060"/>
    <w:rsid w:val="0004725C"/>
    <w:rsid w:val="000521AC"/>
    <w:rsid w:val="000528D8"/>
    <w:rsid w:val="00053C72"/>
    <w:rsid w:val="00055067"/>
    <w:rsid w:val="00056140"/>
    <w:rsid w:val="00060398"/>
    <w:rsid w:val="0006235B"/>
    <w:rsid w:val="0006275F"/>
    <w:rsid w:val="00063467"/>
    <w:rsid w:val="00066E11"/>
    <w:rsid w:val="000714CA"/>
    <w:rsid w:val="000738BF"/>
    <w:rsid w:val="000917A4"/>
    <w:rsid w:val="00092892"/>
    <w:rsid w:val="00096DF1"/>
    <w:rsid w:val="000A0D3D"/>
    <w:rsid w:val="000A1A10"/>
    <w:rsid w:val="000A20FF"/>
    <w:rsid w:val="000A4883"/>
    <w:rsid w:val="000A7482"/>
    <w:rsid w:val="000B1EBC"/>
    <w:rsid w:val="000B2580"/>
    <w:rsid w:val="000B62B6"/>
    <w:rsid w:val="000C244F"/>
    <w:rsid w:val="000C4E2E"/>
    <w:rsid w:val="000D083F"/>
    <w:rsid w:val="000D322A"/>
    <w:rsid w:val="000D5843"/>
    <w:rsid w:val="000D5B99"/>
    <w:rsid w:val="000F049E"/>
    <w:rsid w:val="001041C2"/>
    <w:rsid w:val="00111B74"/>
    <w:rsid w:val="00132D0B"/>
    <w:rsid w:val="00133FB0"/>
    <w:rsid w:val="00134606"/>
    <w:rsid w:val="00135F93"/>
    <w:rsid w:val="001365F4"/>
    <w:rsid w:val="0013772A"/>
    <w:rsid w:val="00137809"/>
    <w:rsid w:val="00143F03"/>
    <w:rsid w:val="00150CCE"/>
    <w:rsid w:val="00152859"/>
    <w:rsid w:val="001538D6"/>
    <w:rsid w:val="00156D08"/>
    <w:rsid w:val="00157FA6"/>
    <w:rsid w:val="00162E28"/>
    <w:rsid w:val="00173D53"/>
    <w:rsid w:val="001742D5"/>
    <w:rsid w:val="00175153"/>
    <w:rsid w:val="00191C53"/>
    <w:rsid w:val="00191F66"/>
    <w:rsid w:val="00194914"/>
    <w:rsid w:val="001A3500"/>
    <w:rsid w:val="001A36D1"/>
    <w:rsid w:val="001B5763"/>
    <w:rsid w:val="001B69AF"/>
    <w:rsid w:val="001C0D6A"/>
    <w:rsid w:val="001C1A2A"/>
    <w:rsid w:val="001C3BCE"/>
    <w:rsid w:val="001E6117"/>
    <w:rsid w:val="001E7AB8"/>
    <w:rsid w:val="001F005D"/>
    <w:rsid w:val="001F2903"/>
    <w:rsid w:val="001F76E4"/>
    <w:rsid w:val="00200B06"/>
    <w:rsid w:val="00205BE3"/>
    <w:rsid w:val="00206C07"/>
    <w:rsid w:val="00207012"/>
    <w:rsid w:val="0021622E"/>
    <w:rsid w:val="0021721A"/>
    <w:rsid w:val="002253E1"/>
    <w:rsid w:val="0022732C"/>
    <w:rsid w:val="00232FD3"/>
    <w:rsid w:val="002364D0"/>
    <w:rsid w:val="00252B80"/>
    <w:rsid w:val="002554CD"/>
    <w:rsid w:val="002555EA"/>
    <w:rsid w:val="0026093D"/>
    <w:rsid w:val="002661E4"/>
    <w:rsid w:val="00272926"/>
    <w:rsid w:val="00282C45"/>
    <w:rsid w:val="00282D0B"/>
    <w:rsid w:val="0028321D"/>
    <w:rsid w:val="0028365D"/>
    <w:rsid w:val="002849A1"/>
    <w:rsid w:val="00292BC9"/>
    <w:rsid w:val="00293B83"/>
    <w:rsid w:val="002A007F"/>
    <w:rsid w:val="002A0F83"/>
    <w:rsid w:val="002A1006"/>
    <w:rsid w:val="002B14ED"/>
    <w:rsid w:val="002B1803"/>
    <w:rsid w:val="002B4294"/>
    <w:rsid w:val="002C432B"/>
    <w:rsid w:val="002C7893"/>
    <w:rsid w:val="002C7D35"/>
    <w:rsid w:val="002D035E"/>
    <w:rsid w:val="002D2C74"/>
    <w:rsid w:val="002D32CB"/>
    <w:rsid w:val="002D6AE0"/>
    <w:rsid w:val="002E0737"/>
    <w:rsid w:val="002E2D80"/>
    <w:rsid w:val="002E570E"/>
    <w:rsid w:val="002E6938"/>
    <w:rsid w:val="002F1D4E"/>
    <w:rsid w:val="002F4DEE"/>
    <w:rsid w:val="002F641C"/>
    <w:rsid w:val="002F7B83"/>
    <w:rsid w:val="00301D54"/>
    <w:rsid w:val="00303A43"/>
    <w:rsid w:val="00313359"/>
    <w:rsid w:val="00317175"/>
    <w:rsid w:val="00320D5B"/>
    <w:rsid w:val="003237B4"/>
    <w:rsid w:val="0033372A"/>
    <w:rsid w:val="00333D0D"/>
    <w:rsid w:val="003341CD"/>
    <w:rsid w:val="003345EF"/>
    <w:rsid w:val="00334E82"/>
    <w:rsid w:val="00340158"/>
    <w:rsid w:val="0034031A"/>
    <w:rsid w:val="0034518E"/>
    <w:rsid w:val="0034653E"/>
    <w:rsid w:val="00346DF1"/>
    <w:rsid w:val="003630E9"/>
    <w:rsid w:val="003642B0"/>
    <w:rsid w:val="00373E5E"/>
    <w:rsid w:val="00376816"/>
    <w:rsid w:val="00377278"/>
    <w:rsid w:val="00382CC4"/>
    <w:rsid w:val="00383153"/>
    <w:rsid w:val="00383C3A"/>
    <w:rsid w:val="003956AB"/>
    <w:rsid w:val="003A0777"/>
    <w:rsid w:val="003B0381"/>
    <w:rsid w:val="003B0DB7"/>
    <w:rsid w:val="003C45B0"/>
    <w:rsid w:val="003C7DC1"/>
    <w:rsid w:val="003C7EFD"/>
    <w:rsid w:val="003D0B61"/>
    <w:rsid w:val="003D1B7C"/>
    <w:rsid w:val="003D2D45"/>
    <w:rsid w:val="003E0A68"/>
    <w:rsid w:val="003F06A9"/>
    <w:rsid w:val="003F1A85"/>
    <w:rsid w:val="003F3986"/>
    <w:rsid w:val="00407EF1"/>
    <w:rsid w:val="0041086F"/>
    <w:rsid w:val="00416874"/>
    <w:rsid w:val="00416DB8"/>
    <w:rsid w:val="00433BA9"/>
    <w:rsid w:val="00434013"/>
    <w:rsid w:val="00434816"/>
    <w:rsid w:val="00437F08"/>
    <w:rsid w:val="00443609"/>
    <w:rsid w:val="004514FE"/>
    <w:rsid w:val="00456C47"/>
    <w:rsid w:val="00461D77"/>
    <w:rsid w:val="004661FC"/>
    <w:rsid w:val="004830E6"/>
    <w:rsid w:val="00484B51"/>
    <w:rsid w:val="004928C3"/>
    <w:rsid w:val="00496D76"/>
    <w:rsid w:val="004A39CF"/>
    <w:rsid w:val="004A5490"/>
    <w:rsid w:val="004A64E2"/>
    <w:rsid w:val="004B1861"/>
    <w:rsid w:val="004B28A3"/>
    <w:rsid w:val="004C049F"/>
    <w:rsid w:val="004C465F"/>
    <w:rsid w:val="004D668B"/>
    <w:rsid w:val="004F0A17"/>
    <w:rsid w:val="005000E2"/>
    <w:rsid w:val="0051135C"/>
    <w:rsid w:val="005248F1"/>
    <w:rsid w:val="0052542B"/>
    <w:rsid w:val="005262B2"/>
    <w:rsid w:val="00526D75"/>
    <w:rsid w:val="00527484"/>
    <w:rsid w:val="00532566"/>
    <w:rsid w:val="0053424E"/>
    <w:rsid w:val="0055380D"/>
    <w:rsid w:val="0055673E"/>
    <w:rsid w:val="00560C36"/>
    <w:rsid w:val="00563E0D"/>
    <w:rsid w:val="005673DF"/>
    <w:rsid w:val="00572B2C"/>
    <w:rsid w:val="00574C4E"/>
    <w:rsid w:val="005803FE"/>
    <w:rsid w:val="005843B2"/>
    <w:rsid w:val="00590E52"/>
    <w:rsid w:val="00593661"/>
    <w:rsid w:val="00595E3D"/>
    <w:rsid w:val="005A08A1"/>
    <w:rsid w:val="005A4ECE"/>
    <w:rsid w:val="005A588D"/>
    <w:rsid w:val="005B6C42"/>
    <w:rsid w:val="005C4213"/>
    <w:rsid w:val="005C4FD9"/>
    <w:rsid w:val="005D2116"/>
    <w:rsid w:val="005D51BB"/>
    <w:rsid w:val="005E4A85"/>
    <w:rsid w:val="005E6015"/>
    <w:rsid w:val="005F275A"/>
    <w:rsid w:val="00610041"/>
    <w:rsid w:val="006218AF"/>
    <w:rsid w:val="00624439"/>
    <w:rsid w:val="00635201"/>
    <w:rsid w:val="00635F05"/>
    <w:rsid w:val="00636981"/>
    <w:rsid w:val="00642370"/>
    <w:rsid w:val="00652E73"/>
    <w:rsid w:val="00655D69"/>
    <w:rsid w:val="0066055D"/>
    <w:rsid w:val="006624BA"/>
    <w:rsid w:val="0066296A"/>
    <w:rsid w:val="006634E5"/>
    <w:rsid w:val="00664193"/>
    <w:rsid w:val="00676CE4"/>
    <w:rsid w:val="00685488"/>
    <w:rsid w:val="00690A40"/>
    <w:rsid w:val="006944EE"/>
    <w:rsid w:val="00697574"/>
    <w:rsid w:val="006A3CE7"/>
    <w:rsid w:val="006B3E43"/>
    <w:rsid w:val="006B6924"/>
    <w:rsid w:val="006C02E5"/>
    <w:rsid w:val="006C0ED0"/>
    <w:rsid w:val="006C33B4"/>
    <w:rsid w:val="006D5689"/>
    <w:rsid w:val="006D743A"/>
    <w:rsid w:val="006D75AB"/>
    <w:rsid w:val="006E3EB4"/>
    <w:rsid w:val="006E6CE8"/>
    <w:rsid w:val="006F4C0B"/>
    <w:rsid w:val="0070091E"/>
    <w:rsid w:val="0070156F"/>
    <w:rsid w:val="00702759"/>
    <w:rsid w:val="00707AA6"/>
    <w:rsid w:val="007117CB"/>
    <w:rsid w:val="00723163"/>
    <w:rsid w:val="007308C3"/>
    <w:rsid w:val="00734752"/>
    <w:rsid w:val="0073575B"/>
    <w:rsid w:val="00743A89"/>
    <w:rsid w:val="007472D8"/>
    <w:rsid w:val="00760E08"/>
    <w:rsid w:val="0076267D"/>
    <w:rsid w:val="00790AF9"/>
    <w:rsid w:val="0079513D"/>
    <w:rsid w:val="007A59CA"/>
    <w:rsid w:val="007A722E"/>
    <w:rsid w:val="007B0908"/>
    <w:rsid w:val="007B341A"/>
    <w:rsid w:val="007B4791"/>
    <w:rsid w:val="007B6586"/>
    <w:rsid w:val="007C375E"/>
    <w:rsid w:val="007C6F1A"/>
    <w:rsid w:val="007C7D0E"/>
    <w:rsid w:val="007D08BC"/>
    <w:rsid w:val="007D0AE7"/>
    <w:rsid w:val="007E2A7C"/>
    <w:rsid w:val="007F0123"/>
    <w:rsid w:val="00804F1F"/>
    <w:rsid w:val="00805CC2"/>
    <w:rsid w:val="008118F8"/>
    <w:rsid w:val="00813B13"/>
    <w:rsid w:val="008161F6"/>
    <w:rsid w:val="008206E6"/>
    <w:rsid w:val="00825DF3"/>
    <w:rsid w:val="00841959"/>
    <w:rsid w:val="008501E8"/>
    <w:rsid w:val="008507E8"/>
    <w:rsid w:val="0085153D"/>
    <w:rsid w:val="00866507"/>
    <w:rsid w:val="0086712C"/>
    <w:rsid w:val="00872FFB"/>
    <w:rsid w:val="008750E0"/>
    <w:rsid w:val="00887209"/>
    <w:rsid w:val="00887898"/>
    <w:rsid w:val="008948C3"/>
    <w:rsid w:val="00897BF8"/>
    <w:rsid w:val="00897C92"/>
    <w:rsid w:val="008B1E68"/>
    <w:rsid w:val="008B4CE1"/>
    <w:rsid w:val="008B657B"/>
    <w:rsid w:val="008C2D1E"/>
    <w:rsid w:val="008D28E8"/>
    <w:rsid w:val="008D4BC2"/>
    <w:rsid w:val="008D7769"/>
    <w:rsid w:val="008E3716"/>
    <w:rsid w:val="008F42E7"/>
    <w:rsid w:val="008F7DF0"/>
    <w:rsid w:val="00904FBB"/>
    <w:rsid w:val="0090514A"/>
    <w:rsid w:val="0091227D"/>
    <w:rsid w:val="009224A9"/>
    <w:rsid w:val="0092611C"/>
    <w:rsid w:val="0093326F"/>
    <w:rsid w:val="009405FE"/>
    <w:rsid w:val="0094213A"/>
    <w:rsid w:val="00943338"/>
    <w:rsid w:val="00943DA5"/>
    <w:rsid w:val="00950BCB"/>
    <w:rsid w:val="009518AE"/>
    <w:rsid w:val="009541C7"/>
    <w:rsid w:val="00957751"/>
    <w:rsid w:val="009600F9"/>
    <w:rsid w:val="00960E4A"/>
    <w:rsid w:val="009704AF"/>
    <w:rsid w:val="0097109E"/>
    <w:rsid w:val="00972943"/>
    <w:rsid w:val="00974939"/>
    <w:rsid w:val="00974E26"/>
    <w:rsid w:val="0098593B"/>
    <w:rsid w:val="009A2061"/>
    <w:rsid w:val="009A33C8"/>
    <w:rsid w:val="009B6454"/>
    <w:rsid w:val="009B7187"/>
    <w:rsid w:val="009C0019"/>
    <w:rsid w:val="009C0C24"/>
    <w:rsid w:val="009D0496"/>
    <w:rsid w:val="009D0CD6"/>
    <w:rsid w:val="009D23B8"/>
    <w:rsid w:val="009D3C57"/>
    <w:rsid w:val="009D708B"/>
    <w:rsid w:val="009D7256"/>
    <w:rsid w:val="009E34DE"/>
    <w:rsid w:val="009E4256"/>
    <w:rsid w:val="009E51DA"/>
    <w:rsid w:val="009F2F15"/>
    <w:rsid w:val="009F339B"/>
    <w:rsid w:val="00A00098"/>
    <w:rsid w:val="00A02A33"/>
    <w:rsid w:val="00A02BEE"/>
    <w:rsid w:val="00A04441"/>
    <w:rsid w:val="00A10616"/>
    <w:rsid w:val="00A113B1"/>
    <w:rsid w:val="00A22205"/>
    <w:rsid w:val="00A23AE1"/>
    <w:rsid w:val="00A3578E"/>
    <w:rsid w:val="00A42F9B"/>
    <w:rsid w:val="00A63EF8"/>
    <w:rsid w:val="00A748F9"/>
    <w:rsid w:val="00A74A22"/>
    <w:rsid w:val="00A77C15"/>
    <w:rsid w:val="00A85793"/>
    <w:rsid w:val="00A9420D"/>
    <w:rsid w:val="00AA1AC2"/>
    <w:rsid w:val="00AA4129"/>
    <w:rsid w:val="00AA4C9A"/>
    <w:rsid w:val="00AA4E55"/>
    <w:rsid w:val="00AA5E37"/>
    <w:rsid w:val="00AA7E1E"/>
    <w:rsid w:val="00AB1BCF"/>
    <w:rsid w:val="00AB25EF"/>
    <w:rsid w:val="00AB7C57"/>
    <w:rsid w:val="00AC18A6"/>
    <w:rsid w:val="00AC46A8"/>
    <w:rsid w:val="00AC49F9"/>
    <w:rsid w:val="00AC6738"/>
    <w:rsid w:val="00AC7222"/>
    <w:rsid w:val="00AD068F"/>
    <w:rsid w:val="00AD6DE3"/>
    <w:rsid w:val="00AF3378"/>
    <w:rsid w:val="00B00AF4"/>
    <w:rsid w:val="00B0176B"/>
    <w:rsid w:val="00B01E7A"/>
    <w:rsid w:val="00B01EEE"/>
    <w:rsid w:val="00B11115"/>
    <w:rsid w:val="00B14D9D"/>
    <w:rsid w:val="00B21A92"/>
    <w:rsid w:val="00B417A2"/>
    <w:rsid w:val="00B432CD"/>
    <w:rsid w:val="00B45EDE"/>
    <w:rsid w:val="00B53506"/>
    <w:rsid w:val="00B57FD4"/>
    <w:rsid w:val="00B62632"/>
    <w:rsid w:val="00B650C7"/>
    <w:rsid w:val="00B66728"/>
    <w:rsid w:val="00B67C5F"/>
    <w:rsid w:val="00B72339"/>
    <w:rsid w:val="00B75CE8"/>
    <w:rsid w:val="00B76C8B"/>
    <w:rsid w:val="00B81809"/>
    <w:rsid w:val="00B81A94"/>
    <w:rsid w:val="00B95838"/>
    <w:rsid w:val="00BA126A"/>
    <w:rsid w:val="00BA2B12"/>
    <w:rsid w:val="00BA300F"/>
    <w:rsid w:val="00BB0E48"/>
    <w:rsid w:val="00BB2746"/>
    <w:rsid w:val="00BB2CBE"/>
    <w:rsid w:val="00BB6C67"/>
    <w:rsid w:val="00BC4E85"/>
    <w:rsid w:val="00BC6BBC"/>
    <w:rsid w:val="00BD2BF1"/>
    <w:rsid w:val="00BD5AFB"/>
    <w:rsid w:val="00BD65EE"/>
    <w:rsid w:val="00BD7B0A"/>
    <w:rsid w:val="00BE07D7"/>
    <w:rsid w:val="00BE2339"/>
    <w:rsid w:val="00BF509D"/>
    <w:rsid w:val="00C00CDA"/>
    <w:rsid w:val="00C0214F"/>
    <w:rsid w:val="00C1130E"/>
    <w:rsid w:val="00C12AE6"/>
    <w:rsid w:val="00C15F35"/>
    <w:rsid w:val="00C17BA7"/>
    <w:rsid w:val="00C2029A"/>
    <w:rsid w:val="00C20B6D"/>
    <w:rsid w:val="00C23533"/>
    <w:rsid w:val="00C2417E"/>
    <w:rsid w:val="00C26676"/>
    <w:rsid w:val="00C27A12"/>
    <w:rsid w:val="00C3179E"/>
    <w:rsid w:val="00C41241"/>
    <w:rsid w:val="00C43531"/>
    <w:rsid w:val="00C43586"/>
    <w:rsid w:val="00C4392F"/>
    <w:rsid w:val="00C50731"/>
    <w:rsid w:val="00C5509A"/>
    <w:rsid w:val="00C64BD6"/>
    <w:rsid w:val="00C6554A"/>
    <w:rsid w:val="00C71AF5"/>
    <w:rsid w:val="00C7354A"/>
    <w:rsid w:val="00C73BB1"/>
    <w:rsid w:val="00C777CB"/>
    <w:rsid w:val="00C95615"/>
    <w:rsid w:val="00CA32CE"/>
    <w:rsid w:val="00CB1BC9"/>
    <w:rsid w:val="00CC258C"/>
    <w:rsid w:val="00CC2F31"/>
    <w:rsid w:val="00CC48A4"/>
    <w:rsid w:val="00CF2227"/>
    <w:rsid w:val="00CF2D35"/>
    <w:rsid w:val="00CF6D56"/>
    <w:rsid w:val="00D02669"/>
    <w:rsid w:val="00D031B7"/>
    <w:rsid w:val="00D14302"/>
    <w:rsid w:val="00D1630E"/>
    <w:rsid w:val="00D271FA"/>
    <w:rsid w:val="00D36A6A"/>
    <w:rsid w:val="00D430F8"/>
    <w:rsid w:val="00D43D4C"/>
    <w:rsid w:val="00D442CC"/>
    <w:rsid w:val="00D50027"/>
    <w:rsid w:val="00D523DC"/>
    <w:rsid w:val="00D526CE"/>
    <w:rsid w:val="00D54BAC"/>
    <w:rsid w:val="00D568BA"/>
    <w:rsid w:val="00D638D1"/>
    <w:rsid w:val="00D66D94"/>
    <w:rsid w:val="00D756B8"/>
    <w:rsid w:val="00D758CB"/>
    <w:rsid w:val="00D761F3"/>
    <w:rsid w:val="00D7720D"/>
    <w:rsid w:val="00D80033"/>
    <w:rsid w:val="00D804AA"/>
    <w:rsid w:val="00D83914"/>
    <w:rsid w:val="00D86F70"/>
    <w:rsid w:val="00D916B3"/>
    <w:rsid w:val="00D92DEE"/>
    <w:rsid w:val="00D95336"/>
    <w:rsid w:val="00D96B0E"/>
    <w:rsid w:val="00DA0565"/>
    <w:rsid w:val="00DA73A9"/>
    <w:rsid w:val="00DB037B"/>
    <w:rsid w:val="00DC0A83"/>
    <w:rsid w:val="00DC1CAB"/>
    <w:rsid w:val="00DC3CB1"/>
    <w:rsid w:val="00DC62AE"/>
    <w:rsid w:val="00DC6B99"/>
    <w:rsid w:val="00DC6F6D"/>
    <w:rsid w:val="00DD28E3"/>
    <w:rsid w:val="00DD2BFF"/>
    <w:rsid w:val="00DD4C80"/>
    <w:rsid w:val="00DD73F9"/>
    <w:rsid w:val="00DD7A7D"/>
    <w:rsid w:val="00DE27C7"/>
    <w:rsid w:val="00DE37D2"/>
    <w:rsid w:val="00DE629E"/>
    <w:rsid w:val="00DE66C7"/>
    <w:rsid w:val="00DF4047"/>
    <w:rsid w:val="00DF7793"/>
    <w:rsid w:val="00E123AF"/>
    <w:rsid w:val="00E1360B"/>
    <w:rsid w:val="00E15585"/>
    <w:rsid w:val="00E1735D"/>
    <w:rsid w:val="00E17763"/>
    <w:rsid w:val="00E20EE1"/>
    <w:rsid w:val="00E21AB9"/>
    <w:rsid w:val="00E32260"/>
    <w:rsid w:val="00E33E06"/>
    <w:rsid w:val="00E46C59"/>
    <w:rsid w:val="00E46E67"/>
    <w:rsid w:val="00E5216F"/>
    <w:rsid w:val="00E53B10"/>
    <w:rsid w:val="00E57B61"/>
    <w:rsid w:val="00E61CCF"/>
    <w:rsid w:val="00E6268C"/>
    <w:rsid w:val="00E63AC1"/>
    <w:rsid w:val="00E63E78"/>
    <w:rsid w:val="00E81656"/>
    <w:rsid w:val="00E85674"/>
    <w:rsid w:val="00E87E51"/>
    <w:rsid w:val="00E94C4B"/>
    <w:rsid w:val="00EA3023"/>
    <w:rsid w:val="00EA60D2"/>
    <w:rsid w:val="00EA6DDF"/>
    <w:rsid w:val="00EB1878"/>
    <w:rsid w:val="00EB50D4"/>
    <w:rsid w:val="00EB7C23"/>
    <w:rsid w:val="00ED4415"/>
    <w:rsid w:val="00ED51AC"/>
    <w:rsid w:val="00ED7C44"/>
    <w:rsid w:val="00EE0A9C"/>
    <w:rsid w:val="00F0127B"/>
    <w:rsid w:val="00F10036"/>
    <w:rsid w:val="00F1070B"/>
    <w:rsid w:val="00F1399B"/>
    <w:rsid w:val="00F20EAE"/>
    <w:rsid w:val="00F27F91"/>
    <w:rsid w:val="00F34073"/>
    <w:rsid w:val="00F34A56"/>
    <w:rsid w:val="00F427A9"/>
    <w:rsid w:val="00F46CF7"/>
    <w:rsid w:val="00F50337"/>
    <w:rsid w:val="00F512DE"/>
    <w:rsid w:val="00F55956"/>
    <w:rsid w:val="00F55EB9"/>
    <w:rsid w:val="00F574E5"/>
    <w:rsid w:val="00F61C45"/>
    <w:rsid w:val="00F627ED"/>
    <w:rsid w:val="00F63B54"/>
    <w:rsid w:val="00F658A2"/>
    <w:rsid w:val="00F70B63"/>
    <w:rsid w:val="00F77C4B"/>
    <w:rsid w:val="00F80743"/>
    <w:rsid w:val="00F8304B"/>
    <w:rsid w:val="00F842F9"/>
    <w:rsid w:val="00F911FF"/>
    <w:rsid w:val="00F9790B"/>
    <w:rsid w:val="00FB1C7D"/>
    <w:rsid w:val="00FB41CD"/>
    <w:rsid w:val="00FB4943"/>
    <w:rsid w:val="00FB4C42"/>
    <w:rsid w:val="00FC0119"/>
    <w:rsid w:val="00FC3C66"/>
    <w:rsid w:val="00FC418A"/>
    <w:rsid w:val="00FC7638"/>
    <w:rsid w:val="00FC7724"/>
    <w:rsid w:val="00FD1131"/>
    <w:rsid w:val="00FD18B6"/>
    <w:rsid w:val="00FD218D"/>
    <w:rsid w:val="00FD3072"/>
    <w:rsid w:val="00FD4A7B"/>
    <w:rsid w:val="00FD672B"/>
    <w:rsid w:val="00FD6BE2"/>
    <w:rsid w:val="00FE0C0D"/>
    <w:rsid w:val="00FE1860"/>
    <w:rsid w:val="00FE5415"/>
    <w:rsid w:val="00FE5D9E"/>
    <w:rsid w:val="00FE77CF"/>
    <w:rsid w:val="00FF1C50"/>
    <w:rsid w:val="00FF2621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EEFA2"/>
  <w15:docId w15:val="{49C295BD-D430-4C84-9B99-6FBD359F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5D211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D21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2E570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15B0B-CE60-4949-8AAE-20499EEB3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3007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Hulk Nguyen</cp:lastModifiedBy>
  <cp:revision>433</cp:revision>
  <dcterms:created xsi:type="dcterms:W3CDTF">2020-01-07T05:05:00Z</dcterms:created>
  <dcterms:modified xsi:type="dcterms:W3CDTF">2021-05-26T10:39:00Z</dcterms:modified>
</cp:coreProperties>
</file>